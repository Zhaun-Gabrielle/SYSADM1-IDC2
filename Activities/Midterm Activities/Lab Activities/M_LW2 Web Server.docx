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08751" w14:textId="5D07AA7E" w:rsidR="0030463F" w:rsidRPr="00FF14D5" w:rsidRDefault="0030463F">
      <w:pPr>
        <w:rPr>
          <w:rFonts w:cs="Arial"/>
        </w:rPr>
      </w:pPr>
    </w:p>
    <w:tbl>
      <w:tblPr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30463F" w:rsidRPr="00FF14D5" w14:paraId="2F1880D2" w14:textId="77777777" w:rsidTr="00AD6984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1B098E" w14:textId="1EBFA264" w:rsidR="0030463F" w:rsidRPr="00FF14D5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FF14D5">
              <w:rPr>
                <w:rFonts w:cs="Arial"/>
                <w:noProof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7D7FF940" wp14:editId="274B9485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BEBE01" w14:textId="77777777" w:rsidR="0030463F" w:rsidRPr="00FF14D5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</w:p>
          <w:p w14:paraId="4E626062" w14:textId="548C25E5" w:rsidR="0030463F" w:rsidRPr="00FF14D5" w:rsidRDefault="0030463F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FF14D5">
              <w:rPr>
                <w:rFonts w:eastAsia="Tahoma" w:cs="Arial"/>
              </w:rPr>
              <w:t>SCHOOL OF INFORMATION AND TECHNOLOGY</w:t>
            </w:r>
          </w:p>
        </w:tc>
      </w:tr>
      <w:tr w:rsidR="0030463F" w:rsidRPr="00FF14D5" w14:paraId="78555613" w14:textId="77777777" w:rsidTr="00AD6984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2BD5F" w14:textId="61AD98CB" w:rsidR="0030463F" w:rsidRPr="00FF14D5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FF14D5">
              <w:rPr>
                <w:rFonts w:eastAsia="Tahoma" w:cs="Arial"/>
              </w:rPr>
              <w:t xml:space="preserve">NAME: </w:t>
            </w:r>
            <w:r w:rsidR="00B143A9">
              <w:rPr>
                <w:rFonts w:eastAsia="Tahoma" w:cs="Arial"/>
              </w:rPr>
              <w:t>Zhaun Gabrielle F. Pasion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BF7D17C" w14:textId="2A483A43" w:rsidR="0030463F" w:rsidRPr="00FF14D5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FF14D5">
              <w:rPr>
                <w:rFonts w:eastAsia="Tahoma" w:cs="Arial"/>
              </w:rPr>
              <w:t>DATE PERFORMED:</w:t>
            </w:r>
            <w:r w:rsidR="00B143A9">
              <w:rPr>
                <w:rFonts w:eastAsia="Tahoma" w:cs="Arial"/>
              </w:rPr>
              <w:t xml:space="preserve"> 10/10/24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2C5213" w14:textId="12C26101" w:rsidR="0030463F" w:rsidRPr="00FF14D5" w:rsidRDefault="003C455C" w:rsidP="00E403EB">
            <w:pPr>
              <w:spacing w:line="360" w:lineRule="auto"/>
              <w:jc w:val="center"/>
              <w:rPr>
                <w:rFonts w:eastAsia="Tahoma" w:cs="Arial"/>
              </w:rPr>
            </w:pPr>
            <w:r w:rsidRPr="00FF14D5">
              <w:rPr>
                <w:rFonts w:eastAsia="Tahoma" w:cs="Arial"/>
              </w:rPr>
              <w:t>/50</w:t>
            </w:r>
            <w:r w:rsidR="0030463F" w:rsidRPr="00FF14D5">
              <w:rPr>
                <w:rFonts w:eastAsia="Tahoma" w:cs="Arial"/>
              </w:rPr>
              <w:t> </w:t>
            </w:r>
          </w:p>
        </w:tc>
      </w:tr>
      <w:tr w:rsidR="0030463F" w:rsidRPr="00FF14D5" w14:paraId="0A6D3125" w14:textId="77777777" w:rsidTr="00AD6984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4196D" w14:textId="53DDA7CA" w:rsidR="0030463F" w:rsidRPr="00FF14D5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FF14D5">
              <w:rPr>
                <w:rFonts w:eastAsia="Tahoma" w:cs="Arial"/>
              </w:rPr>
              <w:t>Section:</w:t>
            </w:r>
            <w:r w:rsidR="00B143A9">
              <w:rPr>
                <w:rFonts w:eastAsia="Tahoma" w:cs="Arial"/>
              </w:rPr>
              <w:t xml:space="preserve"> IDC2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6FE0549E" w14:textId="3CA3975A" w:rsidR="0030463F" w:rsidRPr="00FF14D5" w:rsidRDefault="0030463F" w:rsidP="00E403EB">
            <w:pPr>
              <w:spacing w:line="360" w:lineRule="auto"/>
              <w:rPr>
                <w:rFonts w:eastAsia="Tahoma" w:cs="Arial"/>
              </w:rPr>
            </w:pPr>
            <w:r w:rsidRPr="00FF14D5">
              <w:rPr>
                <w:rFonts w:eastAsia="Tahoma" w:cs="Arial"/>
              </w:rPr>
              <w:t>DATE SUBMITTED:</w:t>
            </w:r>
            <w:r w:rsidR="00B143A9">
              <w:rPr>
                <w:rFonts w:eastAsia="Tahoma" w:cs="Arial"/>
              </w:rPr>
              <w:t xml:space="preserve"> </w:t>
            </w:r>
            <w:r w:rsidR="00B143A9">
              <w:rPr>
                <w:rFonts w:eastAsia="Tahoma" w:cs="Arial"/>
              </w:rPr>
              <w:t>10/10/24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3281" w14:textId="77777777" w:rsidR="0030463F" w:rsidRPr="00FF14D5" w:rsidRDefault="0030463F" w:rsidP="00E40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</w:rPr>
            </w:pPr>
          </w:p>
        </w:tc>
      </w:tr>
    </w:tbl>
    <w:p w14:paraId="2B6404AC" w14:textId="58E59C9A" w:rsidR="0030463F" w:rsidRPr="00FF14D5" w:rsidRDefault="0030463F" w:rsidP="00A94627">
      <w:pPr>
        <w:tabs>
          <w:tab w:val="num" w:pos="0"/>
        </w:tabs>
        <w:rPr>
          <w:rFonts w:cs="Arial"/>
        </w:rPr>
      </w:pPr>
    </w:p>
    <w:p w14:paraId="49F3A0A0" w14:textId="369C5EE9" w:rsidR="00A94627" w:rsidRPr="00FF14D5" w:rsidRDefault="00427F03" w:rsidP="003F3D5B">
      <w:pPr>
        <w:pStyle w:val="Heading1"/>
        <w:rPr>
          <w:rFonts w:cs="Arial"/>
        </w:rPr>
      </w:pPr>
      <w:r w:rsidRPr="00FF14D5">
        <w:rPr>
          <w:rFonts w:cs="Arial"/>
        </w:rPr>
        <w:t xml:space="preserve">SYSADM1 – </w:t>
      </w:r>
      <w:r w:rsidR="00FF14D5" w:rsidRPr="00FF14D5">
        <w:rPr>
          <w:rFonts w:cs="Arial"/>
        </w:rPr>
        <w:t>Setting Up Webserver</w:t>
      </w:r>
    </w:p>
    <w:p w14:paraId="3B34D8FA" w14:textId="7B325B6C" w:rsidR="00A94627" w:rsidRPr="00FF14D5" w:rsidRDefault="00A94627" w:rsidP="003F3D5B">
      <w:pPr>
        <w:pStyle w:val="Heading1"/>
        <w:rPr>
          <w:rFonts w:cs="Arial"/>
        </w:rPr>
      </w:pPr>
      <w:r w:rsidRPr="00FF14D5">
        <w:rPr>
          <w:rFonts w:cs="Arial"/>
        </w:rPr>
        <w:t>Re</w:t>
      </w:r>
      <w:r w:rsidR="00AD6984" w:rsidRPr="00FF14D5">
        <w:rPr>
          <w:rFonts w:cs="Arial"/>
        </w:rPr>
        <w:t xml:space="preserve">quirement: </w:t>
      </w:r>
    </w:p>
    <w:p w14:paraId="7574B088" w14:textId="025BE899" w:rsidR="00A94627" w:rsidRPr="00FF14D5" w:rsidRDefault="00A94627" w:rsidP="00A94627">
      <w:pPr>
        <w:pStyle w:val="Bulletlevel1"/>
        <w:spacing w:before="60" w:after="60" w:line="276" w:lineRule="auto"/>
        <w:rPr>
          <w:rFonts w:cs="Arial"/>
          <w:sz w:val="22"/>
        </w:rPr>
      </w:pPr>
      <w:r w:rsidRPr="00FF14D5">
        <w:rPr>
          <w:rFonts w:cs="Arial"/>
          <w:sz w:val="22"/>
        </w:rPr>
        <w:t>A</w:t>
      </w:r>
      <w:r w:rsidR="008600F3" w:rsidRPr="00FF14D5">
        <w:rPr>
          <w:rFonts w:cs="Arial"/>
          <w:sz w:val="22"/>
        </w:rPr>
        <w:t xml:space="preserve"> virtual machine running Linux</w:t>
      </w:r>
      <w:r w:rsidR="00427F03" w:rsidRPr="00FF14D5">
        <w:rPr>
          <w:rFonts w:cs="Arial"/>
          <w:sz w:val="22"/>
        </w:rPr>
        <w:t xml:space="preserve"> and Windows OS</w:t>
      </w:r>
    </w:p>
    <w:p w14:paraId="054A0BE3" w14:textId="34D565E0" w:rsidR="00FF14D5" w:rsidRPr="00FF14D5" w:rsidRDefault="00FF14D5" w:rsidP="00FF14D5">
      <w:pPr>
        <w:pStyle w:val="Bulletlevel1"/>
        <w:numPr>
          <w:ilvl w:val="0"/>
          <w:numId w:val="0"/>
        </w:numPr>
        <w:spacing w:before="60" w:after="60" w:line="276" w:lineRule="auto"/>
        <w:rPr>
          <w:rFonts w:cs="Arial"/>
          <w:sz w:val="22"/>
        </w:rPr>
      </w:pPr>
      <w:r w:rsidRPr="00FF14D5">
        <w:rPr>
          <w:rFonts w:cs="Arial"/>
          <w:sz w:val="22"/>
        </w:rPr>
        <w:t>Task Instructions:</w:t>
      </w:r>
    </w:p>
    <w:p w14:paraId="7837646B" w14:textId="1F14DEAB" w:rsidR="00FF14D5" w:rsidRDefault="00FF14D5" w:rsidP="00FF14D5">
      <w:pPr>
        <w:pStyle w:val="Bulletlevel1"/>
        <w:numPr>
          <w:ilvl w:val="0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Install IIS by adding it as a role, select necessary features, include monitoring tools</w:t>
      </w:r>
    </w:p>
    <w:p w14:paraId="782D00C8" w14:textId="5E0CE86C" w:rsidR="008D30A4" w:rsidRDefault="008D30A4" w:rsidP="008D30A4">
      <w:pPr>
        <w:pStyle w:val="Bulletlevel1"/>
        <w:numPr>
          <w:ilvl w:val="0"/>
          <w:numId w:val="0"/>
        </w:numPr>
        <w:spacing w:before="60" w:after="60" w:line="276" w:lineRule="auto"/>
        <w:ind w:left="720"/>
        <w:rPr>
          <w:rFonts w:cs="Arial"/>
          <w:lang w:val="en-PH"/>
        </w:rPr>
      </w:pPr>
      <w:r w:rsidRPr="008D30A4">
        <w:rPr>
          <w:rFonts w:cs="Arial"/>
          <w:lang w:val="en-PH"/>
        </w:rPr>
        <w:drawing>
          <wp:inline distT="0" distB="0" distL="0" distR="0" wp14:anchorId="303D4FBA" wp14:editId="3B2859E7">
            <wp:extent cx="5315692" cy="31913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72639" w14:textId="77777777" w:rsidR="007E390B" w:rsidRDefault="007E390B" w:rsidP="008D30A4">
      <w:pPr>
        <w:pStyle w:val="Bulletlevel1"/>
        <w:numPr>
          <w:ilvl w:val="0"/>
          <w:numId w:val="0"/>
        </w:numPr>
        <w:spacing w:before="60" w:after="60" w:line="276" w:lineRule="auto"/>
        <w:ind w:left="720"/>
        <w:rPr>
          <w:rFonts w:cs="Arial"/>
          <w:lang w:val="en-PH"/>
        </w:rPr>
      </w:pPr>
    </w:p>
    <w:p w14:paraId="6BC25190" w14:textId="77777777" w:rsidR="007E390B" w:rsidRDefault="007E390B" w:rsidP="008D30A4">
      <w:pPr>
        <w:pStyle w:val="Bulletlevel1"/>
        <w:numPr>
          <w:ilvl w:val="0"/>
          <w:numId w:val="0"/>
        </w:numPr>
        <w:spacing w:before="60" w:after="60" w:line="276" w:lineRule="auto"/>
        <w:ind w:left="720"/>
        <w:rPr>
          <w:rFonts w:cs="Arial"/>
          <w:lang w:val="en-PH"/>
        </w:rPr>
      </w:pPr>
    </w:p>
    <w:p w14:paraId="18C00111" w14:textId="77777777" w:rsidR="007E390B" w:rsidRDefault="007E390B" w:rsidP="008D30A4">
      <w:pPr>
        <w:pStyle w:val="Bulletlevel1"/>
        <w:numPr>
          <w:ilvl w:val="0"/>
          <w:numId w:val="0"/>
        </w:numPr>
        <w:spacing w:before="60" w:after="60" w:line="276" w:lineRule="auto"/>
        <w:ind w:left="720"/>
        <w:rPr>
          <w:rFonts w:cs="Arial"/>
          <w:lang w:val="en-PH"/>
        </w:rPr>
      </w:pPr>
    </w:p>
    <w:p w14:paraId="18F5B77B" w14:textId="77777777" w:rsidR="007E390B" w:rsidRDefault="007E390B" w:rsidP="008D30A4">
      <w:pPr>
        <w:pStyle w:val="Bulletlevel1"/>
        <w:numPr>
          <w:ilvl w:val="0"/>
          <w:numId w:val="0"/>
        </w:numPr>
        <w:spacing w:before="60" w:after="60" w:line="276" w:lineRule="auto"/>
        <w:ind w:left="720"/>
        <w:rPr>
          <w:rFonts w:cs="Arial"/>
          <w:lang w:val="en-PH"/>
        </w:rPr>
      </w:pPr>
    </w:p>
    <w:p w14:paraId="258C960B" w14:textId="77777777" w:rsidR="007E390B" w:rsidRDefault="007E390B" w:rsidP="008D30A4">
      <w:pPr>
        <w:pStyle w:val="Bulletlevel1"/>
        <w:numPr>
          <w:ilvl w:val="0"/>
          <w:numId w:val="0"/>
        </w:numPr>
        <w:spacing w:before="60" w:after="60" w:line="276" w:lineRule="auto"/>
        <w:ind w:left="720"/>
        <w:rPr>
          <w:rFonts w:cs="Arial"/>
          <w:lang w:val="en-PH"/>
        </w:rPr>
      </w:pPr>
    </w:p>
    <w:p w14:paraId="1D64EBDB" w14:textId="77777777" w:rsidR="007E390B" w:rsidRDefault="007E390B" w:rsidP="008D30A4">
      <w:pPr>
        <w:pStyle w:val="Bulletlevel1"/>
        <w:numPr>
          <w:ilvl w:val="0"/>
          <w:numId w:val="0"/>
        </w:numPr>
        <w:spacing w:before="60" w:after="60" w:line="276" w:lineRule="auto"/>
        <w:ind w:left="720"/>
        <w:rPr>
          <w:rFonts w:cs="Arial"/>
          <w:lang w:val="en-PH"/>
        </w:rPr>
      </w:pPr>
    </w:p>
    <w:p w14:paraId="43B8EB74" w14:textId="77777777" w:rsidR="007E390B" w:rsidRPr="00FF14D5" w:rsidRDefault="007E390B" w:rsidP="008D30A4">
      <w:pPr>
        <w:pStyle w:val="Bulletlevel1"/>
        <w:numPr>
          <w:ilvl w:val="0"/>
          <w:numId w:val="0"/>
        </w:numPr>
        <w:spacing w:before="60" w:after="60" w:line="276" w:lineRule="auto"/>
        <w:ind w:left="720"/>
        <w:rPr>
          <w:rFonts w:cs="Arial"/>
          <w:lang w:val="en-PH"/>
        </w:rPr>
      </w:pPr>
    </w:p>
    <w:p w14:paraId="53C63028" w14:textId="55292A5F" w:rsidR="00FF14D5" w:rsidRPr="00FF14D5" w:rsidRDefault="00FF14D5" w:rsidP="00FF14D5">
      <w:pPr>
        <w:pStyle w:val="Bulletlevel1"/>
        <w:numPr>
          <w:ilvl w:val="0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Create a website by opening IIS Manager</w:t>
      </w:r>
      <w:r>
        <w:rPr>
          <w:rFonts w:cs="Arial"/>
          <w:lang w:val="en-PH"/>
        </w:rPr>
        <w:t xml:space="preserve"> </w:t>
      </w:r>
    </w:p>
    <w:p w14:paraId="287BEEBE" w14:textId="7ABA7D9E" w:rsid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Right-click on the server’s name and select Internet Information Services Manager.</w:t>
      </w:r>
    </w:p>
    <w:p w14:paraId="62913DBD" w14:textId="6BA04D0B" w:rsidR="00CC1173" w:rsidRPr="00FF14D5" w:rsidRDefault="00CC1173" w:rsidP="00CC1173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  <w:r w:rsidRPr="00CC1173">
        <w:rPr>
          <w:rFonts w:cs="Arial"/>
          <w:lang w:val="en-PH"/>
        </w:rPr>
        <w:drawing>
          <wp:inline distT="0" distB="0" distL="0" distR="0" wp14:anchorId="7FB8A125" wp14:editId="2DA60D3C">
            <wp:extent cx="4453890" cy="2581487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5791" cy="259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AB31" w14:textId="77777777" w:rsid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Right-click on Sites and select Add Website.</w:t>
      </w:r>
    </w:p>
    <w:p w14:paraId="5656742A" w14:textId="204B27C3" w:rsidR="00CC1173" w:rsidRDefault="00CC1173" w:rsidP="00CC1173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  <w:r w:rsidRPr="00CC1173">
        <w:rPr>
          <w:rFonts w:cs="Arial"/>
          <w:lang w:val="en-PH"/>
        </w:rPr>
        <w:drawing>
          <wp:inline distT="0" distB="0" distL="0" distR="0" wp14:anchorId="7E41379B" wp14:editId="4FD8011F">
            <wp:extent cx="4804522" cy="448686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038" cy="450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F12F" w14:textId="77777777" w:rsidR="00CC1173" w:rsidRDefault="00CC1173" w:rsidP="00CC1173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3C1A373F" w14:textId="77777777" w:rsidR="00CC1173" w:rsidRDefault="00CC1173" w:rsidP="00CC1173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54C6444D" w14:textId="77777777" w:rsidR="00CC1173" w:rsidRPr="00FF14D5" w:rsidRDefault="00CC1173" w:rsidP="00CC1173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70EE4B2B" w14:textId="02B94089" w:rsid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 xml:space="preserve">Enter a name, description, physical path (where your website files will reside), </w:t>
      </w:r>
      <w:r w:rsidR="00CC1173">
        <w:rPr>
          <w:rFonts w:cs="Arial"/>
          <w:lang w:val="en-PH"/>
        </w:rPr>
        <w:t>IP address, port, and host name.</w:t>
      </w:r>
    </w:p>
    <w:p w14:paraId="7ACD8F49" w14:textId="280FD8C5" w:rsidR="00CC1173" w:rsidRPr="00FF14D5" w:rsidRDefault="006B3E04" w:rsidP="007E390B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  <w:r w:rsidRPr="006B3E04">
        <w:rPr>
          <w:rFonts w:cs="Arial"/>
          <w:lang w:val="en-PH"/>
        </w:rPr>
        <w:drawing>
          <wp:inline distT="0" distB="0" distL="0" distR="0" wp14:anchorId="02FBBE02" wp14:editId="3E39DAE0">
            <wp:extent cx="5163185" cy="488781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5416" cy="488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1514" w14:textId="77EA97FE" w:rsidR="00FF14D5" w:rsidRPr="00FF14D5" w:rsidRDefault="00FF14D5" w:rsidP="000A78F7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3F9D7DA0" w14:textId="022A3E04" w:rsidR="00FF14D5" w:rsidRPr="00FF14D5" w:rsidRDefault="00FF14D5" w:rsidP="00FF14D5">
      <w:pPr>
        <w:pStyle w:val="Bulletlevel1"/>
        <w:numPr>
          <w:ilvl w:val="0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Create a Web Page:</w:t>
      </w:r>
    </w:p>
    <w:p w14:paraId="17E94968" w14:textId="4B14A5C4" w:rsid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Create an HTML file in the physical path you specified.</w:t>
      </w:r>
    </w:p>
    <w:p w14:paraId="061AFF29" w14:textId="55EA499A" w:rsidR="0005651A" w:rsidRPr="00FF14D5" w:rsidRDefault="0005651A" w:rsidP="0005651A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 wp14:anchorId="24264693" wp14:editId="33D4181C">
            <wp:simplePos x="0" y="0"/>
            <wp:positionH relativeFrom="column">
              <wp:posOffset>998220</wp:posOffset>
            </wp:positionH>
            <wp:positionV relativeFrom="paragraph">
              <wp:posOffset>7620</wp:posOffset>
            </wp:positionV>
            <wp:extent cx="3339465" cy="1393341"/>
            <wp:effectExtent l="0" t="0" r="0" b="0"/>
            <wp:wrapNone/>
            <wp:docPr id="432363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63942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1393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3E485" w14:textId="77777777" w:rsidR="0005651A" w:rsidRDefault="0005651A" w:rsidP="0005651A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2642A200" w14:textId="77777777" w:rsidR="0005651A" w:rsidRDefault="0005651A" w:rsidP="0005651A">
      <w:pPr>
        <w:pStyle w:val="ListParagraph"/>
        <w:rPr>
          <w:rFonts w:cs="Arial"/>
          <w:lang w:val="en-PH"/>
        </w:rPr>
      </w:pPr>
    </w:p>
    <w:p w14:paraId="70B6F3C0" w14:textId="77777777" w:rsidR="0005651A" w:rsidRDefault="0005651A" w:rsidP="0005651A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078B824A" w14:textId="77777777" w:rsidR="0005651A" w:rsidRDefault="0005651A" w:rsidP="0005651A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64DC27FB" w14:textId="77777777" w:rsidR="0005651A" w:rsidRDefault="0005651A" w:rsidP="0005651A">
      <w:pPr>
        <w:pStyle w:val="Bulletlevel1"/>
        <w:numPr>
          <w:ilvl w:val="0"/>
          <w:numId w:val="0"/>
        </w:numPr>
        <w:spacing w:before="60" w:after="60" w:line="276" w:lineRule="auto"/>
        <w:ind w:left="1080"/>
        <w:rPr>
          <w:rFonts w:cs="Arial"/>
          <w:lang w:val="en-PH"/>
        </w:rPr>
      </w:pPr>
    </w:p>
    <w:p w14:paraId="4D286C8C" w14:textId="77777777" w:rsidR="0005651A" w:rsidRDefault="0005651A" w:rsidP="0005651A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6BB1CBEF" w14:textId="6CF6A518" w:rsid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 xml:space="preserve">Save it as </w:t>
      </w:r>
      <w:r w:rsidR="0005651A">
        <w:rPr>
          <w:rFonts w:cs="Arial"/>
          <w:lang w:val="en-PH"/>
        </w:rPr>
        <w:t>default</w:t>
      </w:r>
      <w:r w:rsidRPr="00FF14D5">
        <w:rPr>
          <w:rFonts w:cs="Arial"/>
          <w:lang w:val="en-PH"/>
        </w:rPr>
        <w:t>.html or your preferred name.</w:t>
      </w:r>
    </w:p>
    <w:p w14:paraId="1444F043" w14:textId="1B6E6C12" w:rsidR="004D22E8" w:rsidRDefault="004D22E8" w:rsidP="004D22E8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  <w:r w:rsidRPr="004D22E8">
        <w:rPr>
          <w:rFonts w:cs="Arial"/>
          <w:lang w:val="en-PH"/>
        </w:rPr>
        <w:drawing>
          <wp:inline distT="0" distB="0" distL="0" distR="0" wp14:anchorId="7634B066" wp14:editId="7AB804E7">
            <wp:extent cx="4501447" cy="157521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845" cy="158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EC04" w14:textId="77777777" w:rsidR="007E390B" w:rsidRPr="00FF14D5" w:rsidRDefault="007E390B" w:rsidP="004D22E8">
      <w:pPr>
        <w:pStyle w:val="Bulletlevel1"/>
        <w:numPr>
          <w:ilvl w:val="0"/>
          <w:numId w:val="0"/>
        </w:numPr>
        <w:spacing w:before="60" w:after="60" w:line="276" w:lineRule="auto"/>
        <w:ind w:left="1440"/>
        <w:rPr>
          <w:rFonts w:cs="Arial"/>
          <w:lang w:val="en-PH"/>
        </w:rPr>
      </w:pPr>
    </w:p>
    <w:p w14:paraId="1EE96FA9" w14:textId="77777777" w:rsidR="00FF14D5" w:rsidRPr="00FF14D5" w:rsidRDefault="00FF14D5" w:rsidP="00FF14D5">
      <w:pPr>
        <w:pStyle w:val="Bulletlevel1"/>
        <w:numPr>
          <w:ilvl w:val="0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Test the Web Server:</w:t>
      </w:r>
    </w:p>
    <w:p w14:paraId="7C6D6628" w14:textId="77777777" w:rsidR="00FF14D5" w:rsidRP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Open a web browser and enter the URL of your website (e.g., http://localhost).</w:t>
      </w:r>
    </w:p>
    <w:p w14:paraId="0BF4FC7A" w14:textId="77777777" w:rsidR="00FF14D5" w:rsidRPr="00FF14D5" w:rsidRDefault="00FF14D5" w:rsidP="00FF14D5">
      <w:pPr>
        <w:pStyle w:val="Bulletlevel1"/>
        <w:numPr>
          <w:ilvl w:val="1"/>
          <w:numId w:val="29"/>
        </w:numPr>
        <w:spacing w:before="60" w:after="60" w:line="276" w:lineRule="auto"/>
        <w:rPr>
          <w:rFonts w:cs="Arial"/>
          <w:lang w:val="en-PH"/>
        </w:rPr>
      </w:pPr>
      <w:r w:rsidRPr="00FF14D5">
        <w:rPr>
          <w:rFonts w:cs="Arial"/>
          <w:lang w:val="en-PH"/>
        </w:rPr>
        <w:t>You should see your web page displayed.</w:t>
      </w:r>
    </w:p>
    <w:p w14:paraId="6956D822" w14:textId="0B497D7B" w:rsidR="00E9097F" w:rsidRDefault="00E9097F" w:rsidP="000A78F7">
      <w:pPr>
        <w:spacing w:before="0" w:after="0" w:line="240" w:lineRule="auto"/>
        <w:ind w:left="1440"/>
        <w:rPr>
          <w:rFonts w:cs="Arial"/>
        </w:rPr>
      </w:pPr>
    </w:p>
    <w:p w14:paraId="635F97EB" w14:textId="52F74223" w:rsidR="007E390B" w:rsidRPr="007E390B" w:rsidRDefault="007E390B" w:rsidP="000A78F7">
      <w:pPr>
        <w:spacing w:before="0" w:after="0" w:line="240" w:lineRule="auto"/>
        <w:ind w:left="1440"/>
        <w:rPr>
          <w:rFonts w:cs="Arial"/>
          <w:b/>
        </w:rPr>
      </w:pPr>
      <w:r w:rsidRPr="007E390B">
        <w:rPr>
          <w:rFonts w:cs="Arial"/>
          <w:b/>
        </w:rPr>
        <w:t>SERVER</w:t>
      </w:r>
    </w:p>
    <w:p w14:paraId="708279EB" w14:textId="77777777" w:rsidR="000A78F7" w:rsidRDefault="000A78F7" w:rsidP="000A78F7">
      <w:pPr>
        <w:spacing w:before="0" w:after="0" w:line="240" w:lineRule="auto"/>
        <w:ind w:left="1440"/>
        <w:rPr>
          <w:rFonts w:cs="Arial"/>
        </w:rPr>
      </w:pPr>
    </w:p>
    <w:p w14:paraId="588C3171" w14:textId="6D45B9CD" w:rsidR="000A78F7" w:rsidRDefault="007E390B" w:rsidP="007E390B">
      <w:pPr>
        <w:spacing w:before="0" w:after="0" w:line="240" w:lineRule="auto"/>
        <w:ind w:left="1440"/>
        <w:rPr>
          <w:rFonts w:cs="Arial"/>
        </w:rPr>
      </w:pPr>
      <w:r w:rsidRPr="007E390B">
        <w:rPr>
          <w:rFonts w:cs="Arial"/>
        </w:rPr>
        <w:drawing>
          <wp:inline distT="0" distB="0" distL="0" distR="0" wp14:anchorId="26F5E087" wp14:editId="32BBD51C">
            <wp:extent cx="5511165" cy="16224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3150" cy="162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D960" w14:textId="77777777" w:rsidR="006378CB" w:rsidRDefault="006378CB" w:rsidP="007E390B">
      <w:pPr>
        <w:spacing w:before="0" w:after="0" w:line="240" w:lineRule="auto"/>
        <w:ind w:left="1440"/>
        <w:rPr>
          <w:rFonts w:cs="Arial"/>
        </w:rPr>
      </w:pPr>
    </w:p>
    <w:p w14:paraId="6AEB5050" w14:textId="13D4BDEC" w:rsidR="006378CB" w:rsidRDefault="006378CB" w:rsidP="007E390B">
      <w:pPr>
        <w:spacing w:before="0" w:after="0" w:line="240" w:lineRule="auto"/>
        <w:ind w:left="1440"/>
        <w:rPr>
          <w:rFonts w:cs="Arial"/>
        </w:rPr>
      </w:pPr>
      <w:r w:rsidRPr="006378CB">
        <w:rPr>
          <w:rFonts w:cs="Arial"/>
        </w:rPr>
        <w:drawing>
          <wp:inline distT="0" distB="0" distL="0" distR="0" wp14:anchorId="6386D170" wp14:editId="5D2AF07F">
            <wp:extent cx="5448301" cy="16783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0247" cy="169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ACAC" w14:textId="77777777" w:rsidR="000A78F7" w:rsidRDefault="000A78F7" w:rsidP="000A78F7">
      <w:pPr>
        <w:spacing w:before="0" w:after="0" w:line="240" w:lineRule="auto"/>
        <w:ind w:left="1440"/>
        <w:rPr>
          <w:rFonts w:cs="Arial"/>
        </w:rPr>
      </w:pPr>
    </w:p>
    <w:p w14:paraId="4C8E89E2" w14:textId="77777777" w:rsidR="006B3E04" w:rsidRDefault="006B3E04" w:rsidP="000A78F7">
      <w:pPr>
        <w:spacing w:before="0" w:after="0" w:line="240" w:lineRule="auto"/>
        <w:ind w:left="1440"/>
        <w:rPr>
          <w:rFonts w:cs="Arial"/>
          <w:b/>
        </w:rPr>
      </w:pPr>
    </w:p>
    <w:p w14:paraId="134C7A05" w14:textId="77777777" w:rsidR="006B3E04" w:rsidRDefault="006B3E04" w:rsidP="000A78F7">
      <w:pPr>
        <w:spacing w:before="0" w:after="0" w:line="240" w:lineRule="auto"/>
        <w:ind w:left="1440"/>
        <w:rPr>
          <w:rFonts w:cs="Arial"/>
          <w:b/>
        </w:rPr>
      </w:pPr>
    </w:p>
    <w:p w14:paraId="77F1E043" w14:textId="77777777" w:rsidR="006B3E04" w:rsidRDefault="006B3E04" w:rsidP="000A78F7">
      <w:pPr>
        <w:spacing w:before="0" w:after="0" w:line="240" w:lineRule="auto"/>
        <w:ind w:left="1440"/>
        <w:rPr>
          <w:rFonts w:cs="Arial"/>
          <w:b/>
        </w:rPr>
      </w:pPr>
    </w:p>
    <w:p w14:paraId="1535715D" w14:textId="77777777" w:rsidR="006B3E04" w:rsidRDefault="006B3E04" w:rsidP="000A78F7">
      <w:pPr>
        <w:spacing w:before="0" w:after="0" w:line="240" w:lineRule="auto"/>
        <w:ind w:left="1440"/>
        <w:rPr>
          <w:rFonts w:cs="Arial"/>
          <w:b/>
        </w:rPr>
      </w:pPr>
    </w:p>
    <w:p w14:paraId="3E4ABC8D" w14:textId="77777777" w:rsidR="006B3E04" w:rsidRDefault="006B3E04" w:rsidP="000A78F7">
      <w:pPr>
        <w:spacing w:before="0" w:after="0" w:line="240" w:lineRule="auto"/>
        <w:ind w:left="1440"/>
        <w:rPr>
          <w:rFonts w:cs="Arial"/>
          <w:b/>
        </w:rPr>
      </w:pPr>
    </w:p>
    <w:p w14:paraId="543036CD" w14:textId="77777777" w:rsidR="006B3E04" w:rsidRDefault="006B3E04" w:rsidP="000A78F7">
      <w:pPr>
        <w:spacing w:before="0" w:after="0" w:line="240" w:lineRule="auto"/>
        <w:ind w:left="1440"/>
        <w:rPr>
          <w:rFonts w:cs="Arial"/>
          <w:b/>
        </w:rPr>
      </w:pPr>
    </w:p>
    <w:p w14:paraId="58B33E8C" w14:textId="77777777" w:rsidR="006B3E04" w:rsidRDefault="006B3E04" w:rsidP="000A78F7">
      <w:pPr>
        <w:spacing w:before="0" w:after="0" w:line="240" w:lineRule="auto"/>
        <w:ind w:left="1440"/>
        <w:rPr>
          <w:rFonts w:cs="Arial"/>
          <w:b/>
        </w:rPr>
      </w:pPr>
    </w:p>
    <w:p w14:paraId="6F736629" w14:textId="77777777" w:rsidR="006B3E04" w:rsidRDefault="006B3E04" w:rsidP="000A78F7">
      <w:pPr>
        <w:spacing w:before="0" w:after="0" w:line="240" w:lineRule="auto"/>
        <w:ind w:left="1440"/>
        <w:rPr>
          <w:rFonts w:cs="Arial"/>
          <w:b/>
        </w:rPr>
      </w:pPr>
    </w:p>
    <w:p w14:paraId="392322EA" w14:textId="77777777" w:rsidR="006B3E04" w:rsidRDefault="006B3E04" w:rsidP="000A78F7">
      <w:pPr>
        <w:spacing w:before="0" w:after="0" w:line="240" w:lineRule="auto"/>
        <w:ind w:left="1440"/>
        <w:rPr>
          <w:rFonts w:cs="Arial"/>
          <w:b/>
        </w:rPr>
      </w:pPr>
    </w:p>
    <w:p w14:paraId="13FF33C4" w14:textId="77777777" w:rsidR="006B3E04" w:rsidRDefault="006B3E04" w:rsidP="000A78F7">
      <w:pPr>
        <w:spacing w:before="0" w:after="0" w:line="240" w:lineRule="auto"/>
        <w:ind w:left="1440"/>
        <w:rPr>
          <w:rFonts w:cs="Arial"/>
          <w:b/>
        </w:rPr>
      </w:pPr>
    </w:p>
    <w:p w14:paraId="7959F62F" w14:textId="501C3D69" w:rsidR="000A78F7" w:rsidRPr="007E390B" w:rsidRDefault="007E390B" w:rsidP="000A78F7">
      <w:pPr>
        <w:spacing w:before="0" w:after="0" w:line="240" w:lineRule="auto"/>
        <w:ind w:left="1440"/>
        <w:rPr>
          <w:rFonts w:cs="Arial"/>
          <w:b/>
        </w:rPr>
      </w:pPr>
      <w:r w:rsidRPr="007E390B">
        <w:rPr>
          <w:rFonts w:cs="Arial"/>
          <w:b/>
        </w:rPr>
        <w:t>CLIENT</w:t>
      </w:r>
    </w:p>
    <w:p w14:paraId="72B109C9" w14:textId="77777777" w:rsidR="007E390B" w:rsidRDefault="007E390B" w:rsidP="000A78F7">
      <w:pPr>
        <w:spacing w:before="0" w:after="0" w:line="240" w:lineRule="auto"/>
        <w:ind w:left="1440"/>
        <w:rPr>
          <w:rFonts w:cs="Arial"/>
        </w:rPr>
      </w:pPr>
    </w:p>
    <w:p w14:paraId="0B464FA8" w14:textId="0BCA67E5" w:rsidR="000A78F7" w:rsidRDefault="00D075FD" w:rsidP="000A78F7">
      <w:pPr>
        <w:spacing w:before="0" w:after="0" w:line="240" w:lineRule="auto"/>
        <w:ind w:left="1440"/>
        <w:rPr>
          <w:rFonts w:cs="Arial"/>
        </w:rPr>
      </w:pPr>
      <w:r w:rsidRPr="00D075FD">
        <w:rPr>
          <w:rFonts w:cs="Arial"/>
        </w:rPr>
        <w:drawing>
          <wp:inline distT="0" distB="0" distL="0" distR="0" wp14:anchorId="6F007CED" wp14:editId="00C58DE8">
            <wp:extent cx="4067743" cy="197195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CCFA" w14:textId="77777777" w:rsidR="006378CB" w:rsidRDefault="006378CB" w:rsidP="000A78F7">
      <w:pPr>
        <w:spacing w:before="0" w:after="0" w:line="240" w:lineRule="auto"/>
        <w:ind w:left="1440"/>
        <w:rPr>
          <w:rFonts w:cs="Arial"/>
        </w:rPr>
      </w:pPr>
    </w:p>
    <w:p w14:paraId="31DD8F7C" w14:textId="4071A7FE" w:rsidR="000A78F7" w:rsidRDefault="006378CB" w:rsidP="006B3E04">
      <w:pPr>
        <w:spacing w:before="0" w:after="0" w:line="240" w:lineRule="auto"/>
        <w:ind w:left="1440"/>
        <w:rPr>
          <w:rFonts w:cs="Arial"/>
        </w:rPr>
      </w:pPr>
      <w:r w:rsidRPr="006378CB">
        <w:rPr>
          <w:rFonts w:cs="Arial"/>
        </w:rPr>
        <w:drawing>
          <wp:inline distT="0" distB="0" distL="0" distR="0" wp14:anchorId="670DAF20" wp14:editId="13044EDF">
            <wp:extent cx="5325218" cy="20195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BE74F6" w14:textId="77777777" w:rsidR="000A78F7" w:rsidRDefault="000A78F7">
      <w:pPr>
        <w:spacing w:before="0" w:after="0" w:line="240" w:lineRule="auto"/>
        <w:rPr>
          <w:rFonts w:cs="Arial"/>
        </w:rPr>
      </w:pPr>
    </w:p>
    <w:p w14:paraId="666CBFF5" w14:textId="77777777" w:rsidR="007E390B" w:rsidRDefault="007E390B">
      <w:pPr>
        <w:spacing w:before="0" w:after="0" w:line="240" w:lineRule="auto"/>
        <w:rPr>
          <w:rFonts w:cs="Arial"/>
        </w:rPr>
      </w:pPr>
    </w:p>
    <w:p w14:paraId="6EF82374" w14:textId="270C66DB" w:rsidR="00FF14D5" w:rsidRDefault="00E9097F" w:rsidP="00FF14D5">
      <w:pPr>
        <w:pStyle w:val="Bulletlevel1"/>
        <w:numPr>
          <w:ilvl w:val="0"/>
          <w:numId w:val="0"/>
        </w:numPr>
        <w:spacing w:before="60" w:after="60" w:line="276" w:lineRule="auto"/>
        <w:rPr>
          <w:rFonts w:cs="Arial"/>
          <w:sz w:val="22"/>
        </w:rPr>
      </w:pPr>
      <w:r>
        <w:rPr>
          <w:rFonts w:cs="Arial"/>
          <w:sz w:val="22"/>
        </w:rPr>
        <w:lastRenderedPageBreak/>
        <w:t>Grading Rubric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3"/>
        <w:gridCol w:w="1062"/>
        <w:gridCol w:w="6804"/>
      </w:tblGrid>
      <w:tr w:rsidR="00E9097F" w:rsidRPr="00E9097F" w14:paraId="77BFFD40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37528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b/>
                <w:bCs/>
                <w:lang w:val="en-PH"/>
              </w:rPr>
            </w:pPr>
            <w:r w:rsidRPr="00E9097F">
              <w:rPr>
                <w:rFonts w:cs="Arial"/>
                <w:b/>
                <w:bCs/>
                <w:lang w:val="en-PH"/>
              </w:rPr>
              <w:t>Criteria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24BCF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b/>
                <w:bCs/>
                <w:lang w:val="en-PH"/>
              </w:rPr>
            </w:pPr>
            <w:r w:rsidRPr="00E9097F">
              <w:rPr>
                <w:rFonts w:cs="Arial"/>
                <w:b/>
                <w:bCs/>
                <w:lang w:val="en-PH"/>
              </w:rPr>
              <w:t>Points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31A97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b/>
                <w:bCs/>
                <w:lang w:val="en-PH"/>
              </w:rPr>
            </w:pPr>
            <w:r w:rsidRPr="00E9097F">
              <w:rPr>
                <w:rFonts w:cs="Arial"/>
                <w:b/>
                <w:bCs/>
                <w:lang w:val="en-PH"/>
              </w:rPr>
              <w:t>Description</w:t>
            </w:r>
          </w:p>
        </w:tc>
      </w:tr>
      <w:tr w:rsidR="00E9097F" w:rsidRPr="00E9097F" w14:paraId="62A08074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637DC2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Web Server Installation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C388B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207C2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Correctly installs IIS or another web server on the virtual machine.</w:t>
            </w:r>
          </w:p>
        </w:tc>
      </w:tr>
      <w:tr w:rsidR="00E9097F" w:rsidRPr="00E9097F" w14:paraId="089DF1D9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CE052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Website Configuration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67F21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810EB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Successfully configures the website with the correct physical path, IP address, port, and default document.</w:t>
            </w:r>
          </w:p>
        </w:tc>
      </w:tr>
      <w:tr w:rsidR="00E9097F" w:rsidRPr="00E9097F" w14:paraId="4010A9B3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3C995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Successful Access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911FF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45EAB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Successfully accesses the web page from the client computer using the correct URL.</w:t>
            </w:r>
          </w:p>
        </w:tc>
      </w:tr>
      <w:tr w:rsidR="00E9097F" w:rsidRPr="00E9097F" w14:paraId="05B03E82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B213A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Troubleshooting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688D0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15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B45C4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Demonstrates ability to troubleshoot common issues, such as network connectivity problems or configuration errors.</w:t>
            </w:r>
          </w:p>
        </w:tc>
      </w:tr>
      <w:tr w:rsidR="00E9097F" w:rsidRPr="00E9097F" w14:paraId="05299FDB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AAD95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Documentation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21B5A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10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00697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Provides clear and concise documentation of the installation, configuration, and testing process.</w:t>
            </w:r>
          </w:p>
        </w:tc>
      </w:tr>
      <w:tr w:rsidR="00E9097F" w:rsidRPr="00E9097F" w14:paraId="2B53607A" w14:textId="77777777" w:rsidTr="00E9097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E65599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 w:rsidRPr="00E9097F">
              <w:rPr>
                <w:rFonts w:cs="Arial"/>
                <w:lang w:val="en-PH"/>
              </w:rPr>
              <w:t>Total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E9B89" w14:textId="115963A5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  <w:r>
              <w:rPr>
                <w:rFonts w:cs="Arial"/>
                <w:lang w:val="en-PH"/>
              </w:rPr>
              <w:t>/</w:t>
            </w:r>
            <w:r w:rsidRPr="00E9097F">
              <w:rPr>
                <w:rFonts w:cs="Arial"/>
                <w:lang w:val="en-PH"/>
              </w:rPr>
              <w:t>70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19F26" w14:textId="77777777" w:rsidR="00E9097F" w:rsidRPr="00E9097F" w:rsidRDefault="00E9097F" w:rsidP="00E9097F">
            <w:pPr>
              <w:pStyle w:val="Bulletlevel1"/>
              <w:numPr>
                <w:ilvl w:val="0"/>
                <w:numId w:val="0"/>
              </w:numPr>
              <w:spacing w:before="60" w:after="60" w:line="276" w:lineRule="auto"/>
              <w:ind w:left="360"/>
              <w:rPr>
                <w:rFonts w:cs="Arial"/>
                <w:lang w:val="en-PH"/>
              </w:rPr>
            </w:pPr>
          </w:p>
        </w:tc>
      </w:tr>
    </w:tbl>
    <w:p w14:paraId="28E0951A" w14:textId="77777777" w:rsidR="00E9097F" w:rsidRPr="00FF14D5" w:rsidRDefault="00E9097F" w:rsidP="00FF14D5">
      <w:pPr>
        <w:pStyle w:val="Bulletlevel1"/>
        <w:numPr>
          <w:ilvl w:val="0"/>
          <w:numId w:val="0"/>
        </w:numPr>
        <w:spacing w:before="60" w:after="60" w:line="276" w:lineRule="auto"/>
        <w:rPr>
          <w:rFonts w:cs="Arial"/>
          <w:sz w:val="22"/>
        </w:rPr>
      </w:pPr>
    </w:p>
    <w:sectPr w:rsidR="00E9097F" w:rsidRPr="00FF14D5" w:rsidSect="00CB2EEC">
      <w:footerReference w:type="default" r:id="rId19"/>
      <w:headerReference w:type="first" r:id="rId20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BB0CB" w14:textId="77777777" w:rsidR="00D84F53" w:rsidRDefault="00D84F53" w:rsidP="00710659">
      <w:pPr>
        <w:spacing w:after="0" w:line="240" w:lineRule="auto"/>
      </w:pPr>
      <w:r>
        <w:separator/>
      </w:r>
    </w:p>
    <w:p w14:paraId="6FBA417F" w14:textId="77777777" w:rsidR="00D84F53" w:rsidRDefault="00D84F53"/>
  </w:endnote>
  <w:endnote w:type="continuationSeparator" w:id="0">
    <w:p w14:paraId="6F3E2256" w14:textId="77777777" w:rsidR="00D84F53" w:rsidRDefault="00D84F53" w:rsidP="00710659">
      <w:pPr>
        <w:spacing w:after="0" w:line="240" w:lineRule="auto"/>
      </w:pPr>
      <w:r>
        <w:continuationSeparator/>
      </w:r>
    </w:p>
    <w:p w14:paraId="3DB827A4" w14:textId="77777777" w:rsidR="00D84F53" w:rsidRDefault="00D84F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35F6A944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B3E04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B3E04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0C0CD" w14:textId="77777777" w:rsidR="00D84F53" w:rsidRDefault="00D84F53" w:rsidP="00710659">
      <w:pPr>
        <w:spacing w:after="0" w:line="240" w:lineRule="auto"/>
      </w:pPr>
      <w:r>
        <w:separator/>
      </w:r>
    </w:p>
    <w:p w14:paraId="01616379" w14:textId="77777777" w:rsidR="00D84F53" w:rsidRDefault="00D84F53"/>
  </w:footnote>
  <w:footnote w:type="continuationSeparator" w:id="0">
    <w:p w14:paraId="63AFF6A6" w14:textId="77777777" w:rsidR="00D84F53" w:rsidRDefault="00D84F53" w:rsidP="00710659">
      <w:pPr>
        <w:spacing w:after="0" w:line="240" w:lineRule="auto"/>
      </w:pPr>
      <w:r>
        <w:continuationSeparator/>
      </w:r>
    </w:p>
    <w:p w14:paraId="70962118" w14:textId="77777777" w:rsidR="00D84F53" w:rsidRDefault="00D84F5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C475C"/>
    <w:multiLevelType w:val="multilevel"/>
    <w:tmpl w:val="3B70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28B1039"/>
    <w:multiLevelType w:val="multilevel"/>
    <w:tmpl w:val="1B28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7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696CC0"/>
    <w:multiLevelType w:val="multilevel"/>
    <w:tmpl w:val="7D0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620761"/>
    <w:multiLevelType w:val="multilevel"/>
    <w:tmpl w:val="AB7E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8E0A06"/>
    <w:multiLevelType w:val="multilevel"/>
    <w:tmpl w:val="8B92E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8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4"/>
  </w:num>
  <w:num w:numId="4">
    <w:abstractNumId w:val="8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8"/>
  </w:num>
  <w:num w:numId="6">
    <w:abstractNumId w:val="1"/>
  </w:num>
  <w:num w:numId="7">
    <w:abstractNumId w:val="2"/>
  </w:num>
  <w:num w:numId="8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8"/>
  </w:num>
  <w:num w:numId="10">
    <w:abstractNumId w:val="25"/>
  </w:num>
  <w:num w:numId="11">
    <w:abstractNumId w:val="10"/>
  </w:num>
  <w:num w:numId="12">
    <w:abstractNumId w:val="11"/>
  </w:num>
  <w:num w:numId="13">
    <w:abstractNumId w:val="13"/>
  </w:num>
  <w:num w:numId="14">
    <w:abstractNumId w:val="17"/>
  </w:num>
  <w:num w:numId="15">
    <w:abstractNumId w:val="20"/>
  </w:num>
  <w:num w:numId="16">
    <w:abstractNumId w:val="6"/>
  </w:num>
  <w:num w:numId="17">
    <w:abstractNumId w:val="18"/>
  </w:num>
  <w:num w:numId="18">
    <w:abstractNumId w:val="7"/>
  </w:num>
  <w:num w:numId="19">
    <w:abstractNumId w:val="19"/>
  </w:num>
  <w:num w:numId="20">
    <w:abstractNumId w:val="21"/>
  </w:num>
  <w:num w:numId="21">
    <w:abstractNumId w:val="15"/>
  </w:num>
  <w:num w:numId="22">
    <w:abstractNumId w:val="23"/>
  </w:num>
  <w:num w:numId="23">
    <w:abstractNumId w:val="0"/>
  </w:num>
  <w:num w:numId="24">
    <w:abstractNumId w:val="16"/>
  </w:num>
  <w:num w:numId="25">
    <w:abstractNumId w:val="12"/>
  </w:num>
  <w:num w:numId="26">
    <w:abstractNumId w:val="5"/>
  </w:num>
  <w:num w:numId="27">
    <w:abstractNumId w:val="22"/>
  </w:num>
  <w:num w:numId="28">
    <w:abstractNumId w:val="3"/>
  </w:num>
  <w:num w:numId="29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5651A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2E"/>
    <w:rsid w:val="000A22C8"/>
    <w:rsid w:val="000A7614"/>
    <w:rsid w:val="000A78F7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E46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433"/>
    <w:rsid w:val="002768DC"/>
    <w:rsid w:val="0028238E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55C"/>
    <w:rsid w:val="003C49EF"/>
    <w:rsid w:val="003C6BCA"/>
    <w:rsid w:val="003C7902"/>
    <w:rsid w:val="003D0BFF"/>
    <w:rsid w:val="003D6EF1"/>
    <w:rsid w:val="003D767F"/>
    <w:rsid w:val="003E5BE5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3828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22E8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1BA"/>
    <w:rsid w:val="006131CE"/>
    <w:rsid w:val="0061336B"/>
    <w:rsid w:val="00617D6E"/>
    <w:rsid w:val="00620ED5"/>
    <w:rsid w:val="00622D61"/>
    <w:rsid w:val="00624198"/>
    <w:rsid w:val="00636C28"/>
    <w:rsid w:val="006378CB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3E0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3264"/>
    <w:rsid w:val="007E390B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2B4C"/>
    <w:rsid w:val="00853418"/>
    <w:rsid w:val="00856EBD"/>
    <w:rsid w:val="00857CF6"/>
    <w:rsid w:val="008600F3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30A4"/>
    <w:rsid w:val="008D73BF"/>
    <w:rsid w:val="008D7713"/>
    <w:rsid w:val="008D7F09"/>
    <w:rsid w:val="008E00D5"/>
    <w:rsid w:val="008E5B64"/>
    <w:rsid w:val="008E7DAA"/>
    <w:rsid w:val="008F0094"/>
    <w:rsid w:val="008F03E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D6ACD"/>
    <w:rsid w:val="009E2309"/>
    <w:rsid w:val="009E42B9"/>
    <w:rsid w:val="009E4E17"/>
    <w:rsid w:val="009E54B9"/>
    <w:rsid w:val="009F1226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143A9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9607B"/>
    <w:rsid w:val="00CA2BB2"/>
    <w:rsid w:val="00CA73D5"/>
    <w:rsid w:val="00CB2EEC"/>
    <w:rsid w:val="00CB2FC9"/>
    <w:rsid w:val="00CB5068"/>
    <w:rsid w:val="00CB6436"/>
    <w:rsid w:val="00CB7D2B"/>
    <w:rsid w:val="00CC1173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075F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4F53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0270"/>
    <w:rsid w:val="00E71B43"/>
    <w:rsid w:val="00E81612"/>
    <w:rsid w:val="00E82BD7"/>
    <w:rsid w:val="00E859E3"/>
    <w:rsid w:val="00E87D18"/>
    <w:rsid w:val="00E87D62"/>
    <w:rsid w:val="00E9097F"/>
    <w:rsid w:val="00E964E6"/>
    <w:rsid w:val="00E97333"/>
    <w:rsid w:val="00EA486E"/>
    <w:rsid w:val="00EA4FA3"/>
    <w:rsid w:val="00EB001B"/>
    <w:rsid w:val="00EB3082"/>
    <w:rsid w:val="00EB6C33"/>
    <w:rsid w:val="00EC0E3D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14D5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A4EC65-F6B3-47EB-A28A-DB5763C3B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668</TotalTime>
  <Pages>5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zhaun pasion</cp:lastModifiedBy>
  <cp:revision>36</cp:revision>
  <cp:lastPrinted>2019-07-22T17:12:00Z</cp:lastPrinted>
  <dcterms:created xsi:type="dcterms:W3CDTF">2021-08-22T11:22:00Z</dcterms:created>
  <dcterms:modified xsi:type="dcterms:W3CDTF">2024-10-10T02:00:00Z</dcterms:modified>
</cp:coreProperties>
</file>