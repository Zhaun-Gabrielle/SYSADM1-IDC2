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1323AD7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B55146">
              <w:rPr>
                <w:rFonts w:eastAsia="Tahoma" w:cs="Arial"/>
                <w:sz w:val="20"/>
                <w:szCs w:val="20"/>
              </w:rPr>
              <w:t>Zhaun Gabrielle F. Pasion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6404D9F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B55146">
              <w:rPr>
                <w:rFonts w:eastAsia="Tahoma" w:cs="Arial"/>
                <w:sz w:val="20"/>
                <w:szCs w:val="20"/>
              </w:rPr>
              <w:t xml:space="preserve"> 12/9/24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5B45387E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B55146">
              <w:rPr>
                <w:rFonts w:eastAsia="Tahoma" w:cs="Arial"/>
                <w:sz w:val="20"/>
                <w:szCs w:val="20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34292DBD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B55146">
              <w:rPr>
                <w:rFonts w:eastAsia="Tahoma" w:cs="Arial"/>
                <w:sz w:val="20"/>
                <w:szCs w:val="20"/>
              </w:rPr>
              <w:t xml:space="preserve"> </w:t>
            </w:r>
            <w:r w:rsidR="00B55146">
              <w:rPr>
                <w:rFonts w:eastAsia="Tahoma" w:cs="Arial"/>
                <w:sz w:val="20"/>
                <w:szCs w:val="20"/>
              </w:rPr>
              <w:t>12/9/24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010FF2CE" w:rsidR="00531C2F" w:rsidRPr="00C74CA0" w:rsidRDefault="0065140A" w:rsidP="00531C2F">
            <w:pPr>
              <w:pStyle w:val="ListParagraph"/>
              <w:ind w:left="0"/>
            </w:pPr>
            <w:proofErr w:type="spellStart"/>
            <w:r>
              <w:t>a</w:t>
            </w:r>
            <w:r w:rsidR="00162E59">
              <w:t>lsa-utils</w:t>
            </w:r>
            <w:proofErr w:type="spellEnd"/>
          </w:p>
        </w:tc>
        <w:tc>
          <w:tcPr>
            <w:tcW w:w="3514" w:type="dxa"/>
          </w:tcPr>
          <w:p w14:paraId="4DC44227" w14:textId="760B6F1A" w:rsidR="00531C2F" w:rsidRPr="00C74CA0" w:rsidRDefault="0065140A" w:rsidP="00531C2F">
            <w:pPr>
              <w:pStyle w:val="ListParagraph"/>
              <w:ind w:left="0"/>
            </w:pPr>
            <w:proofErr w:type="spellStart"/>
            <w:r>
              <w:t>a</w:t>
            </w:r>
            <w:r w:rsidR="00162E59">
              <w:t>nacron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1804BA8D" w:rsidR="00531C2F" w:rsidRPr="00C74CA0" w:rsidRDefault="0065140A" w:rsidP="00531C2F">
            <w:pPr>
              <w:pStyle w:val="ListParagraph"/>
              <w:ind w:left="0"/>
            </w:pPr>
            <w:proofErr w:type="spellStart"/>
            <w:r>
              <w:t>a</w:t>
            </w:r>
            <w:r w:rsidR="00162E59">
              <w:t>pport</w:t>
            </w:r>
            <w:proofErr w:type="spellEnd"/>
          </w:p>
        </w:tc>
        <w:tc>
          <w:tcPr>
            <w:tcW w:w="3514" w:type="dxa"/>
          </w:tcPr>
          <w:p w14:paraId="292225C6" w14:textId="63F1C184" w:rsidR="00531C2F" w:rsidRPr="00C74CA0" w:rsidRDefault="0065140A" w:rsidP="00531C2F">
            <w:pPr>
              <w:pStyle w:val="ListParagraph"/>
              <w:ind w:left="0"/>
            </w:pPr>
            <w:proofErr w:type="spellStart"/>
            <w:r>
              <w:t>a</w:t>
            </w:r>
            <w:r w:rsidR="00162E59">
              <w:t>pparmor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3F6E049F" w:rsidR="00531C2F" w:rsidRPr="00C74CA0" w:rsidRDefault="00162E59" w:rsidP="00531C2F">
            <w:pPr>
              <w:pStyle w:val="ListParagraph"/>
              <w:ind w:left="0"/>
            </w:pPr>
            <w:proofErr w:type="spellStart"/>
            <w:r>
              <w:t>cron</w:t>
            </w:r>
            <w:proofErr w:type="spellEnd"/>
          </w:p>
        </w:tc>
        <w:tc>
          <w:tcPr>
            <w:tcW w:w="3514" w:type="dxa"/>
          </w:tcPr>
          <w:p w14:paraId="2BFEAE0F" w14:textId="71A0282A" w:rsidR="00531C2F" w:rsidRPr="00C74CA0" w:rsidRDefault="00162E59" w:rsidP="00531C2F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1F0AE37F" w:rsidR="00C74CA0" w:rsidRPr="00C74CA0" w:rsidRDefault="0065140A" w:rsidP="00531C2F">
            <w:pPr>
              <w:pStyle w:val="ListParagraph"/>
              <w:ind w:left="0"/>
            </w:pPr>
            <w:r>
              <w:t>c</w:t>
            </w:r>
            <w:r w:rsidR="00162E59">
              <w:t>ups</w:t>
            </w:r>
          </w:p>
        </w:tc>
        <w:tc>
          <w:tcPr>
            <w:tcW w:w="3514" w:type="dxa"/>
          </w:tcPr>
          <w:p w14:paraId="59D2F12B" w14:textId="04400DB0" w:rsidR="00C74CA0" w:rsidRPr="00C74CA0" w:rsidRDefault="00162E59" w:rsidP="00531C2F">
            <w:pPr>
              <w:pStyle w:val="ListParagraph"/>
              <w:ind w:left="0"/>
            </w:pPr>
            <w:r>
              <w:t>console-setup.sh</w:t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09820227" w:rsidR="00C74CA0" w:rsidRPr="00C74CA0" w:rsidRDefault="00162E59" w:rsidP="00531C2F">
            <w:pPr>
              <w:pStyle w:val="ListParagraph"/>
              <w:ind w:left="0"/>
            </w:pPr>
            <w:proofErr w:type="spellStart"/>
            <w:r>
              <w:t>dbus</w:t>
            </w:r>
            <w:proofErr w:type="spellEnd"/>
          </w:p>
        </w:tc>
        <w:tc>
          <w:tcPr>
            <w:tcW w:w="3514" w:type="dxa"/>
          </w:tcPr>
          <w:p w14:paraId="70224038" w14:textId="15315F20" w:rsidR="00C74CA0" w:rsidRPr="00C74CA0" w:rsidRDefault="00162E59" w:rsidP="00531C2F">
            <w:pPr>
              <w:pStyle w:val="ListParagraph"/>
              <w:ind w:left="0"/>
            </w:pPr>
            <w:proofErr w:type="spellStart"/>
            <w:r>
              <w:t>cryptisks</w:t>
            </w:r>
            <w:proofErr w:type="spellEnd"/>
          </w:p>
        </w:tc>
      </w:tr>
    </w:tbl>
    <w:p w14:paraId="1953C884" w14:textId="284EEB7A" w:rsidR="00531C2F" w:rsidRDefault="00BC6C7E" w:rsidP="00531C2F">
      <w:pPr>
        <w:pStyle w:val="ListParagraph"/>
        <w:ind w:left="709"/>
      </w:pPr>
      <w:r>
        <w:t>SS:</w:t>
      </w:r>
    </w:p>
    <w:p w14:paraId="7B55BEBF" w14:textId="09947479" w:rsidR="00B55146" w:rsidRDefault="00162E59" w:rsidP="00531C2F">
      <w:pPr>
        <w:pStyle w:val="ListParagraph"/>
        <w:ind w:left="709"/>
      </w:pPr>
      <w:r w:rsidRPr="00162E59">
        <w:drawing>
          <wp:inline distT="0" distB="0" distL="0" distR="0" wp14:anchorId="1F44FB88" wp14:editId="0AE1D534">
            <wp:extent cx="2724150" cy="2039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802" cy="20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2BD" w14:textId="77777777" w:rsidR="00162E59" w:rsidRDefault="00162E59" w:rsidP="00531C2F">
      <w:pPr>
        <w:pStyle w:val="ListParagraph"/>
        <w:ind w:left="709"/>
      </w:pP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  <w:bookmarkStart w:id="0" w:name="_GoBack"/>
    </w:p>
    <w:bookmarkEnd w:id="0"/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76AC66C8" w14:textId="6B58AACA" w:rsidR="00BC6C7E" w:rsidRDefault="004D1853" w:rsidP="00FA055E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  <w:r w:rsidR="00162E59">
        <w:t xml:space="preserve"> </w:t>
      </w:r>
      <w:proofErr w:type="spellStart"/>
      <w:r w:rsidR="009C7018">
        <w:t>inactive</w:t>
      </w:r>
      <w:r w:rsidR="00BC6C7E">
        <w:t>SS</w:t>
      </w:r>
      <w:proofErr w:type="spellEnd"/>
      <w:r w:rsidR="00BC6C7E">
        <w:t>:</w:t>
      </w:r>
    </w:p>
    <w:p w14:paraId="1D4CBCFE" w14:textId="69350E10" w:rsidR="00162E59" w:rsidRDefault="00162E59" w:rsidP="00BC6C7E">
      <w:pPr>
        <w:pStyle w:val="ListParagraph"/>
        <w:ind w:left="709"/>
      </w:pPr>
      <w:r w:rsidRPr="00162E59">
        <w:drawing>
          <wp:inline distT="0" distB="0" distL="0" distR="0" wp14:anchorId="336965B0" wp14:editId="35A055E0">
            <wp:extent cx="6425565" cy="9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1DD" w14:textId="77777777" w:rsidR="0065140A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  <w:r w:rsidR="0065140A">
        <w:t xml:space="preserve"> </w:t>
      </w:r>
    </w:p>
    <w:p w14:paraId="2C6D6B2C" w14:textId="41AF1E1E" w:rsidR="0044126D" w:rsidRDefault="0065140A" w:rsidP="0065140A">
      <w:pPr>
        <w:pStyle w:val="ListParagraph"/>
        <w:ind w:left="709"/>
      </w:pPr>
      <w:r>
        <w:t>Active since 2024-9-12 09:09:14 4min 36 s ago</w:t>
      </w:r>
    </w:p>
    <w:p w14:paraId="02A36D9F" w14:textId="0D6A834F" w:rsidR="00BC6C7E" w:rsidRDefault="00BC6C7E" w:rsidP="00BC6C7E">
      <w:pPr>
        <w:pStyle w:val="ListParagraph"/>
        <w:ind w:left="709"/>
      </w:pPr>
      <w:r>
        <w:t>SS:</w:t>
      </w:r>
      <w:r w:rsidR="0065140A" w:rsidRPr="0065140A">
        <w:rPr>
          <w:noProof/>
          <w:lang w:val="en-PH" w:eastAsia="en-PH"/>
        </w:rPr>
        <w:t xml:space="preserve"> </w:t>
      </w:r>
      <w:r w:rsidR="0065140A" w:rsidRPr="0065140A">
        <w:drawing>
          <wp:inline distT="0" distB="0" distL="0" distR="0" wp14:anchorId="729E9E0A" wp14:editId="2315D10A">
            <wp:extent cx="642556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39E" w14:textId="41BD62F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</w:p>
    <w:p w14:paraId="03DD5400" w14:textId="41E7AB24" w:rsidR="0065140A" w:rsidRDefault="0065140A" w:rsidP="0065140A">
      <w:pPr>
        <w:pStyle w:val="ListParagraph"/>
        <w:ind w:left="709"/>
      </w:pPr>
      <w:r w:rsidRPr="0065140A">
        <w:drawing>
          <wp:inline distT="0" distB="0" distL="0" distR="0" wp14:anchorId="6F9D4FE7" wp14:editId="010F4A3B">
            <wp:extent cx="6373114" cy="2953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384" w14:textId="158FEB3C" w:rsidR="009C7018" w:rsidRDefault="009C7018" w:rsidP="0065140A">
      <w:pPr>
        <w:pStyle w:val="ListParagraph"/>
        <w:ind w:left="709"/>
      </w:pPr>
      <w:r w:rsidRPr="009C7018">
        <w:drawing>
          <wp:inline distT="0" distB="0" distL="0" distR="0" wp14:anchorId="4D40075B" wp14:editId="2C670E7E">
            <wp:extent cx="1047896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17011F5D" w14:textId="4BF5FC07" w:rsidR="0065140A" w:rsidRDefault="0065140A" w:rsidP="0065140A">
      <w:pPr>
        <w:pStyle w:val="ListParagraph"/>
        <w:ind w:left="709"/>
      </w:pPr>
      <w:r w:rsidRPr="0065140A">
        <w:drawing>
          <wp:inline distT="0" distB="0" distL="0" distR="0" wp14:anchorId="36D28497" wp14:editId="06158D60">
            <wp:extent cx="6425565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429F6FE8" w14:textId="0943A702" w:rsidR="0065140A" w:rsidRDefault="0065140A" w:rsidP="0065140A">
      <w:pPr>
        <w:pStyle w:val="ListParagraph"/>
        <w:ind w:left="709"/>
      </w:pPr>
      <w:r w:rsidRPr="0065140A">
        <w:drawing>
          <wp:inline distT="0" distB="0" distL="0" distR="0" wp14:anchorId="036ABA91" wp14:editId="049876CD">
            <wp:extent cx="6425565" cy="222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08A3C8D9" w14:textId="310BC710" w:rsidR="009C7018" w:rsidRDefault="009C7018" w:rsidP="009C7018">
      <w:pPr>
        <w:pStyle w:val="ListParagraph"/>
        <w:ind w:left="709"/>
      </w:pPr>
      <w:r w:rsidRPr="009C7018">
        <w:drawing>
          <wp:inline distT="0" distB="0" distL="0" distR="0" wp14:anchorId="2BE08B7A" wp14:editId="605398EA">
            <wp:extent cx="1095528" cy="20957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37F7" w14:textId="79C40C39" w:rsidR="0065140A" w:rsidRDefault="0065140A" w:rsidP="0065140A">
      <w:pPr>
        <w:pStyle w:val="ListParagraph"/>
        <w:ind w:left="709"/>
      </w:pPr>
      <w:r w:rsidRPr="0065140A">
        <w:drawing>
          <wp:inline distT="0" distB="0" distL="0" distR="0" wp14:anchorId="7115D91F" wp14:editId="1AB85FFE">
            <wp:extent cx="6425565" cy="295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0A" w:rsidSect="00CB2EEC">
      <w:footerReference w:type="default" r:id="rId20"/>
      <w:headerReference w:type="first" r:id="rId21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C701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C701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59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40A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C7018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55146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FD694-B7B6-4D7D-A2B6-C43FEEF1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2020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zhaun pasion</cp:lastModifiedBy>
  <cp:revision>46</cp:revision>
  <cp:lastPrinted>2019-07-22T17:12:00Z</cp:lastPrinted>
  <dcterms:created xsi:type="dcterms:W3CDTF">2021-08-22T11:22:00Z</dcterms:created>
  <dcterms:modified xsi:type="dcterms:W3CDTF">2024-09-12T01:30:00Z</dcterms:modified>
</cp:coreProperties>
</file>